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1596B" w14:paraId="5EBAFF23" w14:textId="77777777" w:rsidTr="00C40E51">
        <w:trPr>
          <w:trHeight w:hRule="exact" w:val="1152"/>
        </w:trPr>
        <w:tc>
          <w:tcPr>
            <w:tcW w:w="9360" w:type="dxa"/>
            <w:shd w:val="clear" w:color="auto" w:fill="auto"/>
            <w:tcMar>
              <w:top w:w="0" w:type="dxa"/>
              <w:bottom w:w="0" w:type="dxa"/>
            </w:tcMar>
          </w:tcPr>
          <w:p w14:paraId="0AF32606" w14:textId="77777777" w:rsidR="00692703" w:rsidRPr="00F80AC5" w:rsidRDefault="001C2BF2" w:rsidP="006D5742">
            <w:pPr>
              <w:pStyle w:val="Title"/>
              <w:rPr>
                <w:lang w:val="fr-FR"/>
              </w:rPr>
            </w:pPr>
            <w:bookmarkStart w:id="0" w:name="_Hlk534559316"/>
            <w:r w:rsidRPr="00F80AC5">
              <w:rPr>
                <w:rStyle w:val="IntenseEmphasis"/>
                <w:sz w:val="72"/>
                <w:lang w:val="fr-FR"/>
              </w:rPr>
              <w:t>Brielle Chenier</w:t>
            </w:r>
          </w:p>
          <w:p w14:paraId="6AAF3617" w14:textId="62860371" w:rsidR="00692703" w:rsidRPr="00F80AC5" w:rsidRDefault="008F5C32" w:rsidP="008F5C32">
            <w:pPr>
              <w:pStyle w:val="ContactInfo"/>
              <w:contextualSpacing w:val="0"/>
              <w:rPr>
                <w:lang w:val="fr-FR"/>
              </w:rPr>
            </w:pPr>
            <w:proofErr w:type="gramStart"/>
            <w:r w:rsidRPr="00F80AC5">
              <w:rPr>
                <w:lang w:val="fr-FR"/>
              </w:rPr>
              <w:t>Phone:</w:t>
            </w:r>
            <w:proofErr w:type="gramEnd"/>
            <w:r w:rsidRPr="00F80AC5">
              <w:rPr>
                <w:lang w:val="fr-FR"/>
              </w:rPr>
              <w:t xml:space="preserve"> 206 954 7048 - Email</w:t>
            </w:r>
            <w:r w:rsidR="001C2BF2" w:rsidRPr="00F80AC5">
              <w:rPr>
                <w:lang w:val="fr-FR"/>
              </w:rPr>
              <w:t xml:space="preserve">: </w:t>
            </w:r>
            <w:r w:rsidRPr="00F80AC5">
              <w:rPr>
                <w:lang w:val="fr-FR"/>
              </w:rPr>
              <w:t>Brielle_chenier@live.com</w:t>
            </w:r>
          </w:p>
        </w:tc>
      </w:tr>
      <w:tr w:rsidR="009571D8" w:rsidRPr="00CF1A49" w14:paraId="26F5A432" w14:textId="77777777" w:rsidTr="00DB66D2">
        <w:tc>
          <w:tcPr>
            <w:tcW w:w="9360" w:type="dxa"/>
            <w:tcMar>
              <w:top w:w="432" w:type="dxa"/>
            </w:tcMar>
          </w:tcPr>
          <w:p w14:paraId="46DABDBA" w14:textId="4E897829" w:rsidR="001755A8" w:rsidRDefault="00702B96" w:rsidP="00DB66D2">
            <w:pPr>
              <w:pStyle w:val="Heading1"/>
              <w:spacing w:before="0"/>
              <w:outlineLvl w:val="0"/>
            </w:pPr>
            <w:r>
              <w:t>Profile</w:t>
            </w:r>
          </w:p>
          <w:p w14:paraId="50AD6482" w14:textId="0CBD6007" w:rsidR="0000625A" w:rsidRPr="00CF1A49" w:rsidRDefault="0022086F" w:rsidP="0000625A">
            <w:r>
              <w:t xml:space="preserve">              </w:t>
            </w:r>
            <w:r w:rsidR="00702B96">
              <w:t xml:space="preserve">I am passionate about helping those in my community and have </w:t>
            </w:r>
            <w:r w:rsidR="00DF5ED2">
              <w:t>lots of</w:t>
            </w:r>
            <w:r w:rsidR="00702B96">
              <w:t xml:space="preserve"> experience doing so by </w:t>
            </w:r>
            <w:r w:rsidR="004047F0">
              <w:t>teaching young</w:t>
            </w:r>
            <w:r w:rsidR="00D338C8">
              <w:t xml:space="preserve"> children, especially in STEM topics</w:t>
            </w:r>
            <w:r w:rsidR="00702B96">
              <w:t xml:space="preserve">. I also have experience working as a leader and in a team atmosphere to complete goals and tasks in a timely manner. </w:t>
            </w:r>
          </w:p>
        </w:tc>
      </w:tr>
    </w:tbl>
    <w:p w14:paraId="38A8EB41" w14:textId="77777777" w:rsidR="004E01EB" w:rsidRPr="00CF1A49" w:rsidRDefault="00B1596B" w:rsidP="006D5742">
      <w:pPr>
        <w:pStyle w:val="Heading1"/>
        <w:spacing w:after="120"/>
      </w:pPr>
      <w:sdt>
        <w:sdtPr>
          <w:alias w:val="Experience:"/>
          <w:tag w:val="Experience:"/>
          <w:id w:val="-1983300934"/>
          <w:placeholder>
            <w:docPart w:val="88412ABEBA13470CA23FC387B20D3C1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DC862CD" w14:textId="77777777" w:rsidTr="00D66A52">
        <w:tc>
          <w:tcPr>
            <w:tcW w:w="9355" w:type="dxa"/>
          </w:tcPr>
          <w:p w14:paraId="4355F554" w14:textId="77777777" w:rsidR="001D0BF1" w:rsidRPr="00CF1A49" w:rsidRDefault="001C2BF2" w:rsidP="001D0BF1">
            <w:pPr>
              <w:pStyle w:val="Heading3"/>
              <w:contextualSpacing w:val="0"/>
              <w:outlineLvl w:val="2"/>
            </w:pPr>
            <w:r>
              <w:t>2018</w:t>
            </w:r>
            <w:r w:rsidR="0000625A">
              <w:t>, 2019</w:t>
            </w:r>
            <w:r>
              <w:t xml:space="preserve"> Summer</w:t>
            </w:r>
          </w:p>
          <w:p w14:paraId="53B173C0" w14:textId="77777777" w:rsidR="001C2BF2" w:rsidRPr="00CF1A49" w:rsidRDefault="001C2BF2" w:rsidP="001C2BF2">
            <w:pPr>
              <w:pStyle w:val="Heading2"/>
              <w:contextualSpacing w:val="0"/>
              <w:outlineLvl w:val="1"/>
            </w:pPr>
            <w:r>
              <w:t>SET</w:t>
            </w:r>
            <w:r w:rsidR="0000625A">
              <w:t xml:space="preserve"> and Classroom AIDE</w:t>
            </w:r>
            <w:r w:rsidR="00DB66D2">
              <w:t>,</w:t>
            </w:r>
            <w:r>
              <w:rPr>
                <w:rStyle w:val="SubtleReference"/>
              </w:rPr>
              <w:t xml:space="preserve"> Pacific Science Center</w:t>
            </w:r>
          </w:p>
          <w:p w14:paraId="59B27D97" w14:textId="77777777" w:rsidR="00F205E8" w:rsidRDefault="00F205E8" w:rsidP="00F205E8">
            <w:pPr>
              <w:pStyle w:val="ListParagraph"/>
              <w:numPr>
                <w:ilvl w:val="0"/>
                <w:numId w:val="17"/>
              </w:numPr>
            </w:pPr>
            <w:r>
              <w:t>Led games and activities</w:t>
            </w:r>
          </w:p>
          <w:p w14:paraId="2F88F8D3" w14:textId="77777777" w:rsidR="00F205E8" w:rsidRDefault="00F205E8" w:rsidP="00F205E8">
            <w:pPr>
              <w:pStyle w:val="ListParagraph"/>
              <w:numPr>
                <w:ilvl w:val="0"/>
                <w:numId w:val="17"/>
              </w:numPr>
            </w:pPr>
            <w:r>
              <w:t>Taught lessons</w:t>
            </w:r>
          </w:p>
          <w:p w14:paraId="34BE90DE" w14:textId="77777777" w:rsidR="00F205E8" w:rsidRPr="00CF1A49" w:rsidRDefault="00F205E8" w:rsidP="00F205E8">
            <w:pPr>
              <w:pStyle w:val="ListParagraph"/>
              <w:numPr>
                <w:ilvl w:val="0"/>
                <w:numId w:val="17"/>
              </w:numPr>
            </w:pPr>
            <w:r>
              <w:t>Helped engage campers and keep them on track</w:t>
            </w:r>
          </w:p>
        </w:tc>
      </w:tr>
      <w:tr w:rsidR="00F61DF9" w:rsidRPr="00CF1A49" w14:paraId="6A2AB093" w14:textId="77777777" w:rsidTr="00F61DF9">
        <w:tc>
          <w:tcPr>
            <w:tcW w:w="9355" w:type="dxa"/>
            <w:tcMar>
              <w:top w:w="216" w:type="dxa"/>
            </w:tcMar>
          </w:tcPr>
          <w:p w14:paraId="5B831741" w14:textId="1D4DFA84" w:rsidR="001C2BF2" w:rsidRPr="00CF1A49" w:rsidRDefault="001C2BF2" w:rsidP="001C2BF2">
            <w:pPr>
              <w:pStyle w:val="Heading3"/>
              <w:contextualSpacing w:val="0"/>
              <w:outlineLvl w:val="2"/>
            </w:pPr>
            <w:r>
              <w:t>2016-</w:t>
            </w:r>
            <w:r w:rsidR="00B82E69">
              <w:t>Present</w:t>
            </w:r>
          </w:p>
          <w:p w14:paraId="4F200F13" w14:textId="77777777" w:rsidR="001C2BF2" w:rsidRPr="00CF1A49" w:rsidRDefault="001C2BF2" w:rsidP="001C2BF2">
            <w:pPr>
              <w:pStyle w:val="Heading2"/>
              <w:contextualSpacing w:val="0"/>
              <w:outlineLvl w:val="1"/>
            </w:pPr>
            <w:r>
              <w:t>Robotics Outreach Lead</w:t>
            </w:r>
            <w:r w:rsidR="0000625A">
              <w:t xml:space="preserve"> and TEAM Captain</w:t>
            </w:r>
            <w:r w:rsidRPr="00CF1A49">
              <w:t xml:space="preserve">, </w:t>
            </w:r>
            <w:r>
              <w:rPr>
                <w:rStyle w:val="SubtleReference"/>
              </w:rPr>
              <w:t>sammamish High School</w:t>
            </w:r>
          </w:p>
          <w:p w14:paraId="1BEF2C6A" w14:textId="159F5769" w:rsidR="00F205E8" w:rsidRDefault="00F205E8" w:rsidP="00F205E8">
            <w:pPr>
              <w:pStyle w:val="ListParagraph"/>
              <w:numPr>
                <w:ilvl w:val="0"/>
                <w:numId w:val="17"/>
              </w:numPr>
            </w:pPr>
            <w:r>
              <w:t xml:space="preserve">Organize STEM Events in </w:t>
            </w:r>
            <w:r w:rsidR="00F80AC5">
              <w:t>the</w:t>
            </w:r>
            <w:r>
              <w:t xml:space="preserve"> community</w:t>
            </w:r>
          </w:p>
          <w:p w14:paraId="4187902F" w14:textId="5E80E6D7" w:rsidR="00F205E8" w:rsidRDefault="00F205E8" w:rsidP="00F205E8">
            <w:pPr>
              <w:pStyle w:val="ListParagraph"/>
              <w:numPr>
                <w:ilvl w:val="0"/>
                <w:numId w:val="17"/>
              </w:numPr>
            </w:pPr>
            <w:r>
              <w:t>Mentor younger</w:t>
            </w:r>
            <w:r w:rsidR="00F80AC5">
              <w:t xml:space="preserve"> robotics</w:t>
            </w:r>
            <w:r>
              <w:t xml:space="preserve"> teams</w:t>
            </w:r>
          </w:p>
          <w:p w14:paraId="08B34554" w14:textId="77777777" w:rsidR="00F205E8" w:rsidRDefault="00F205E8" w:rsidP="00F205E8">
            <w:pPr>
              <w:pStyle w:val="ListParagraph"/>
              <w:numPr>
                <w:ilvl w:val="0"/>
                <w:numId w:val="17"/>
              </w:numPr>
            </w:pPr>
            <w:r>
              <w:t xml:space="preserve">Experience with LEGO Mindstorms and robotics </w:t>
            </w:r>
          </w:p>
          <w:p w14:paraId="60774A5B" w14:textId="77777777" w:rsidR="00F205E8" w:rsidRDefault="00F205E8" w:rsidP="00F205E8">
            <w:pPr>
              <w:pStyle w:val="ListParagraph"/>
              <w:numPr>
                <w:ilvl w:val="0"/>
                <w:numId w:val="17"/>
              </w:numPr>
            </w:pPr>
            <w:r>
              <w:t>Oversee team meetings</w:t>
            </w:r>
          </w:p>
          <w:p w14:paraId="5B6C70A7" w14:textId="4DCCC736" w:rsidR="00A10E21" w:rsidRDefault="00F205E8" w:rsidP="00A10E21">
            <w:pPr>
              <w:pStyle w:val="ListParagraph"/>
              <w:numPr>
                <w:ilvl w:val="0"/>
                <w:numId w:val="17"/>
              </w:numPr>
            </w:pPr>
            <w:r>
              <w:t xml:space="preserve">Coordinate </w:t>
            </w:r>
            <w:r w:rsidR="004455E6">
              <w:t>design and robot build</w:t>
            </w:r>
            <w:r w:rsidR="0000625A"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34AB690FA4C5450D813956E37C623B40"/>
        </w:placeholder>
        <w:temporary/>
        <w:showingPlcHdr/>
        <w15:appearance w15:val="hidden"/>
      </w:sdtPr>
      <w:sdtEndPr/>
      <w:sdtContent>
        <w:p w14:paraId="02C4E58D" w14:textId="77777777" w:rsidR="00DA59AA" w:rsidRPr="00CF1A49" w:rsidRDefault="00DA59AA" w:rsidP="006D5742">
          <w:pPr>
            <w:pStyle w:val="Heading1"/>
            <w:spacing w:after="12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1A9899C" w14:textId="77777777" w:rsidTr="001C2BF2">
        <w:tc>
          <w:tcPr>
            <w:tcW w:w="9290" w:type="dxa"/>
          </w:tcPr>
          <w:p w14:paraId="56A70626" w14:textId="77777777" w:rsidR="001D0BF1" w:rsidRPr="00CF1A49" w:rsidRDefault="001C2BF2" w:rsidP="001D0BF1">
            <w:pPr>
              <w:pStyle w:val="Heading2"/>
              <w:contextualSpacing w:val="0"/>
              <w:outlineLvl w:val="1"/>
            </w:pPr>
            <w:r>
              <w:t>Sammamish High school,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bellevue, Wa</w:t>
            </w:r>
          </w:p>
          <w:p w14:paraId="60A3B4ED" w14:textId="77777777" w:rsidR="007538DC" w:rsidRDefault="001C2BF2" w:rsidP="007538DC">
            <w:pPr>
              <w:contextualSpacing w:val="0"/>
            </w:pPr>
            <w:r>
              <w:t>Expected completion: June 2020</w:t>
            </w:r>
          </w:p>
          <w:p w14:paraId="0360BFC5" w14:textId="144FFF40" w:rsidR="002D4D9D" w:rsidRPr="00CF1A49" w:rsidRDefault="00A2111D" w:rsidP="006457BC">
            <w:pPr>
              <w:contextualSpacing w:val="0"/>
            </w:pPr>
            <w:r>
              <w:t>GPA: 4.0</w:t>
            </w:r>
          </w:p>
        </w:tc>
      </w:tr>
    </w:tbl>
    <w:p w14:paraId="5011037B" w14:textId="77777777" w:rsidR="00AD782D" w:rsidRPr="00CF1A49" w:rsidRDefault="001C2BF2" w:rsidP="006D5742">
      <w:pPr>
        <w:pStyle w:val="Heading1"/>
        <w:spacing w:after="120"/>
      </w:pPr>
      <w:r>
        <w:t>Skills and Achievements</w:t>
      </w:r>
    </w:p>
    <w:p w14:paraId="37BF6F69" w14:textId="1C36E6CB" w:rsidR="001C2BF2" w:rsidRDefault="003F7355" w:rsidP="001C2BF2">
      <w:pPr>
        <w:pStyle w:val="ListParagraph"/>
        <w:numPr>
          <w:ilvl w:val="0"/>
          <w:numId w:val="14"/>
        </w:numPr>
      </w:pPr>
      <w:r>
        <w:t>Effective teamwork and communication skills</w:t>
      </w:r>
    </w:p>
    <w:p w14:paraId="0140C055" w14:textId="067C8C5B" w:rsidR="004F6735" w:rsidRDefault="004F6735" w:rsidP="001C2BF2">
      <w:pPr>
        <w:pStyle w:val="ListParagraph"/>
        <w:numPr>
          <w:ilvl w:val="0"/>
          <w:numId w:val="14"/>
        </w:numPr>
      </w:pPr>
      <w:r>
        <w:t>Experience working with guests and children</w:t>
      </w:r>
    </w:p>
    <w:p w14:paraId="4CABB53C" w14:textId="0AA325B8" w:rsidR="00C40E51" w:rsidRDefault="000B50FB" w:rsidP="004F6735">
      <w:pPr>
        <w:pStyle w:val="ListParagraph"/>
        <w:numPr>
          <w:ilvl w:val="0"/>
          <w:numId w:val="14"/>
        </w:numPr>
      </w:pPr>
      <w:r>
        <w:t xml:space="preserve">Over </w:t>
      </w:r>
      <w:r w:rsidR="0016770E">
        <w:t>3</w:t>
      </w:r>
      <w:r w:rsidR="00220055">
        <w:t>00</w:t>
      </w:r>
      <w:r w:rsidR="00F80AC5">
        <w:t xml:space="preserve"> volunteer hours working with children</w:t>
      </w:r>
    </w:p>
    <w:bookmarkEnd w:id="0"/>
    <w:p w14:paraId="63F28F52" w14:textId="2A9701D1" w:rsidR="00DB66D2" w:rsidRDefault="00DB66D2" w:rsidP="00DB66D2">
      <w:pPr>
        <w:pStyle w:val="Heading1"/>
      </w:pPr>
      <w:r>
        <w:t>Acticities and Leadership Experience</w:t>
      </w:r>
      <w:r w:rsidR="0022086F">
        <w:t>`</w:t>
      </w:r>
    </w:p>
    <w:p w14:paraId="6B713439" w14:textId="5A3136BE" w:rsidR="00DB66D2" w:rsidRDefault="00DB66D2" w:rsidP="003745D2">
      <w:pPr>
        <w:ind w:firstLine="720"/>
      </w:pPr>
      <w:r>
        <w:t>Robotics Team</w:t>
      </w:r>
      <w:r w:rsidR="00F80AC5">
        <w:t xml:space="preserve"> Captain</w:t>
      </w:r>
      <w:r>
        <w:t>, JV Basketball Team Captain</w:t>
      </w:r>
      <w:r w:rsidR="00AB7BC6">
        <w:t xml:space="preserve">, SHS Marching Band </w:t>
      </w:r>
      <w:r w:rsidR="00C40E51">
        <w:t xml:space="preserve">and </w:t>
      </w:r>
      <w:r w:rsidR="00AB7BC6">
        <w:t>Wind Ensemble</w:t>
      </w:r>
    </w:p>
    <w:p w14:paraId="70ED5D13" w14:textId="77777777" w:rsidR="00DB66D2" w:rsidRDefault="00DB66D2" w:rsidP="00DB66D2">
      <w:pPr>
        <w:pStyle w:val="Heading1"/>
      </w:pPr>
      <w:r>
        <w:t>Languages</w:t>
      </w:r>
    </w:p>
    <w:p w14:paraId="128614C9" w14:textId="4169897B" w:rsidR="00DB66D2" w:rsidRPr="00DB66D2" w:rsidRDefault="00DB66D2" w:rsidP="003745D2">
      <w:pPr>
        <w:ind w:firstLine="720"/>
      </w:pPr>
      <w:r>
        <w:t>Fluent: English and French</w:t>
      </w:r>
      <w:r w:rsidR="0022086F">
        <w:t xml:space="preserve"> </w:t>
      </w:r>
    </w:p>
    <w:sectPr w:rsidR="00DB66D2" w:rsidRPr="00DB66D2" w:rsidSect="006D5742">
      <w:footerReference w:type="default" r:id="rId10"/>
      <w:headerReference w:type="first" r:id="rId11"/>
      <w:pgSz w:w="12240" w:h="15840" w:code="1"/>
      <w:pgMar w:top="1008" w:right="1440" w:bottom="100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5B056" w14:textId="77777777" w:rsidR="00430084" w:rsidRDefault="00430084" w:rsidP="0068194B">
      <w:r>
        <w:separator/>
      </w:r>
    </w:p>
    <w:p w14:paraId="237AA55E" w14:textId="77777777" w:rsidR="00430084" w:rsidRDefault="00430084"/>
    <w:p w14:paraId="3326BD9F" w14:textId="77777777" w:rsidR="00430084" w:rsidRDefault="00430084"/>
  </w:endnote>
  <w:endnote w:type="continuationSeparator" w:id="0">
    <w:p w14:paraId="7045589F" w14:textId="77777777" w:rsidR="00430084" w:rsidRDefault="00430084" w:rsidP="0068194B">
      <w:r>
        <w:continuationSeparator/>
      </w:r>
    </w:p>
    <w:p w14:paraId="2F65C020" w14:textId="77777777" w:rsidR="00430084" w:rsidRDefault="00430084"/>
    <w:p w14:paraId="6D8868E9" w14:textId="77777777" w:rsidR="00430084" w:rsidRDefault="004300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61A31" w14:textId="77777777" w:rsidR="00F205E8" w:rsidRDefault="00F205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C6CE2" w14:textId="77777777" w:rsidR="00430084" w:rsidRDefault="00430084" w:rsidP="0068194B">
      <w:r>
        <w:separator/>
      </w:r>
    </w:p>
    <w:p w14:paraId="2EB9E628" w14:textId="77777777" w:rsidR="00430084" w:rsidRDefault="00430084"/>
    <w:p w14:paraId="2CBF4E05" w14:textId="77777777" w:rsidR="00430084" w:rsidRDefault="00430084"/>
  </w:footnote>
  <w:footnote w:type="continuationSeparator" w:id="0">
    <w:p w14:paraId="4220E637" w14:textId="77777777" w:rsidR="00430084" w:rsidRDefault="00430084" w:rsidP="0068194B">
      <w:r>
        <w:continuationSeparator/>
      </w:r>
    </w:p>
    <w:p w14:paraId="032CA201" w14:textId="77777777" w:rsidR="00430084" w:rsidRDefault="00430084"/>
    <w:p w14:paraId="624FA18E" w14:textId="77777777" w:rsidR="00430084" w:rsidRDefault="004300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9A284" w14:textId="77777777" w:rsidR="00F205E8" w:rsidRPr="004E01EB" w:rsidRDefault="00F205E8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F6879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FC3835"/>
    <w:multiLevelType w:val="hybridMultilevel"/>
    <w:tmpl w:val="00643BF4"/>
    <w:lvl w:ilvl="0" w:tplc="AFBE81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3F2144"/>
    <w:multiLevelType w:val="hybridMultilevel"/>
    <w:tmpl w:val="9D044E12"/>
    <w:lvl w:ilvl="0" w:tplc="0BEEF16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0C4184E"/>
    <w:multiLevelType w:val="hybridMultilevel"/>
    <w:tmpl w:val="44F28C0C"/>
    <w:lvl w:ilvl="0" w:tplc="B1CC751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479FC"/>
    <w:multiLevelType w:val="hybridMultilevel"/>
    <w:tmpl w:val="2AFC80DC"/>
    <w:lvl w:ilvl="0" w:tplc="EE222044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F2"/>
    <w:rsid w:val="000001EF"/>
    <w:rsid w:val="0000625A"/>
    <w:rsid w:val="00007322"/>
    <w:rsid w:val="00007728"/>
    <w:rsid w:val="00024584"/>
    <w:rsid w:val="00024730"/>
    <w:rsid w:val="00055E95"/>
    <w:rsid w:val="0007021F"/>
    <w:rsid w:val="00081730"/>
    <w:rsid w:val="000B2BA5"/>
    <w:rsid w:val="000B50FB"/>
    <w:rsid w:val="000D722F"/>
    <w:rsid w:val="000F2F8C"/>
    <w:rsid w:val="0010006E"/>
    <w:rsid w:val="001045A8"/>
    <w:rsid w:val="00114A91"/>
    <w:rsid w:val="001427E1"/>
    <w:rsid w:val="00163668"/>
    <w:rsid w:val="0016770E"/>
    <w:rsid w:val="00171566"/>
    <w:rsid w:val="00174676"/>
    <w:rsid w:val="001755A8"/>
    <w:rsid w:val="00184014"/>
    <w:rsid w:val="00192008"/>
    <w:rsid w:val="001C0E68"/>
    <w:rsid w:val="001C2BF2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0055"/>
    <w:rsid w:val="0022086F"/>
    <w:rsid w:val="002253B0"/>
    <w:rsid w:val="0023547C"/>
    <w:rsid w:val="00236D54"/>
    <w:rsid w:val="00241D8C"/>
    <w:rsid w:val="00241FDB"/>
    <w:rsid w:val="0024720C"/>
    <w:rsid w:val="002617AE"/>
    <w:rsid w:val="002638D0"/>
    <w:rsid w:val="002647D3"/>
    <w:rsid w:val="00275EAE"/>
    <w:rsid w:val="002820AF"/>
    <w:rsid w:val="00294998"/>
    <w:rsid w:val="00297F18"/>
    <w:rsid w:val="002A1945"/>
    <w:rsid w:val="002B2958"/>
    <w:rsid w:val="002B3FC8"/>
    <w:rsid w:val="002D23C5"/>
    <w:rsid w:val="002D3B96"/>
    <w:rsid w:val="002D4D9D"/>
    <w:rsid w:val="002D6137"/>
    <w:rsid w:val="002E7E61"/>
    <w:rsid w:val="002F05E5"/>
    <w:rsid w:val="002F0D19"/>
    <w:rsid w:val="002F254D"/>
    <w:rsid w:val="002F30E4"/>
    <w:rsid w:val="00307140"/>
    <w:rsid w:val="00316DFF"/>
    <w:rsid w:val="00325B57"/>
    <w:rsid w:val="00336056"/>
    <w:rsid w:val="003544E1"/>
    <w:rsid w:val="00366398"/>
    <w:rsid w:val="003745D2"/>
    <w:rsid w:val="003A0632"/>
    <w:rsid w:val="003A30E5"/>
    <w:rsid w:val="003A6ADF"/>
    <w:rsid w:val="003B5928"/>
    <w:rsid w:val="003D380F"/>
    <w:rsid w:val="003E160D"/>
    <w:rsid w:val="003F1D5F"/>
    <w:rsid w:val="003F7355"/>
    <w:rsid w:val="004047F0"/>
    <w:rsid w:val="00405128"/>
    <w:rsid w:val="00406CFF"/>
    <w:rsid w:val="00414264"/>
    <w:rsid w:val="00416B25"/>
    <w:rsid w:val="00420592"/>
    <w:rsid w:val="00430084"/>
    <w:rsid w:val="004319E0"/>
    <w:rsid w:val="00437E8C"/>
    <w:rsid w:val="00440225"/>
    <w:rsid w:val="004455E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73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7B35"/>
    <w:rsid w:val="006457BC"/>
    <w:rsid w:val="006612DC"/>
    <w:rsid w:val="006618E9"/>
    <w:rsid w:val="0068194B"/>
    <w:rsid w:val="006842E7"/>
    <w:rsid w:val="00692703"/>
    <w:rsid w:val="006A1962"/>
    <w:rsid w:val="006B5D48"/>
    <w:rsid w:val="006B7D7B"/>
    <w:rsid w:val="006C1A5E"/>
    <w:rsid w:val="006D5742"/>
    <w:rsid w:val="006E1507"/>
    <w:rsid w:val="00702B96"/>
    <w:rsid w:val="00712D8B"/>
    <w:rsid w:val="007273B7"/>
    <w:rsid w:val="00733E0A"/>
    <w:rsid w:val="0074403D"/>
    <w:rsid w:val="00746D44"/>
    <w:rsid w:val="007538DC"/>
    <w:rsid w:val="0075402A"/>
    <w:rsid w:val="00757803"/>
    <w:rsid w:val="0079206B"/>
    <w:rsid w:val="00796076"/>
    <w:rsid w:val="007C0566"/>
    <w:rsid w:val="007C606B"/>
    <w:rsid w:val="007C7AEF"/>
    <w:rsid w:val="007E6A61"/>
    <w:rsid w:val="007F25EE"/>
    <w:rsid w:val="00801140"/>
    <w:rsid w:val="00803404"/>
    <w:rsid w:val="00834955"/>
    <w:rsid w:val="00835668"/>
    <w:rsid w:val="00855B59"/>
    <w:rsid w:val="00860461"/>
    <w:rsid w:val="0086487C"/>
    <w:rsid w:val="00870B20"/>
    <w:rsid w:val="008829F8"/>
    <w:rsid w:val="00885897"/>
    <w:rsid w:val="008A3F67"/>
    <w:rsid w:val="008A6538"/>
    <w:rsid w:val="008C7056"/>
    <w:rsid w:val="008F3B14"/>
    <w:rsid w:val="008F5C32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1EBF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0E21"/>
    <w:rsid w:val="00A14534"/>
    <w:rsid w:val="00A16DAA"/>
    <w:rsid w:val="00A2111D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58B"/>
    <w:rsid w:val="00A755E8"/>
    <w:rsid w:val="00A93A5D"/>
    <w:rsid w:val="00AB1094"/>
    <w:rsid w:val="00AB32F8"/>
    <w:rsid w:val="00AB610B"/>
    <w:rsid w:val="00AB7BC6"/>
    <w:rsid w:val="00AD360E"/>
    <w:rsid w:val="00AD40FB"/>
    <w:rsid w:val="00AD782D"/>
    <w:rsid w:val="00AE7650"/>
    <w:rsid w:val="00B10EBE"/>
    <w:rsid w:val="00B1596B"/>
    <w:rsid w:val="00B236F1"/>
    <w:rsid w:val="00B50F99"/>
    <w:rsid w:val="00B51D1B"/>
    <w:rsid w:val="00B540F4"/>
    <w:rsid w:val="00B60FD0"/>
    <w:rsid w:val="00B622DF"/>
    <w:rsid w:val="00B6332A"/>
    <w:rsid w:val="00B81760"/>
    <w:rsid w:val="00B82E69"/>
    <w:rsid w:val="00B83A20"/>
    <w:rsid w:val="00B8494C"/>
    <w:rsid w:val="00BA1546"/>
    <w:rsid w:val="00BA3075"/>
    <w:rsid w:val="00BB4E51"/>
    <w:rsid w:val="00BD431F"/>
    <w:rsid w:val="00BE423E"/>
    <w:rsid w:val="00BF61AC"/>
    <w:rsid w:val="00C32595"/>
    <w:rsid w:val="00C40E51"/>
    <w:rsid w:val="00C47FA6"/>
    <w:rsid w:val="00C57FC6"/>
    <w:rsid w:val="00C66A7D"/>
    <w:rsid w:val="00C74EA1"/>
    <w:rsid w:val="00C779DA"/>
    <w:rsid w:val="00C814F7"/>
    <w:rsid w:val="00CA4B4D"/>
    <w:rsid w:val="00CB35C3"/>
    <w:rsid w:val="00CD323D"/>
    <w:rsid w:val="00CE4030"/>
    <w:rsid w:val="00CE64B3"/>
    <w:rsid w:val="00CF1A49"/>
    <w:rsid w:val="00CF1E4A"/>
    <w:rsid w:val="00D0630C"/>
    <w:rsid w:val="00D243A9"/>
    <w:rsid w:val="00D305E5"/>
    <w:rsid w:val="00D338C8"/>
    <w:rsid w:val="00D37CD3"/>
    <w:rsid w:val="00D66A52"/>
    <w:rsid w:val="00D66EFA"/>
    <w:rsid w:val="00D72A2D"/>
    <w:rsid w:val="00D9521A"/>
    <w:rsid w:val="00D97DD5"/>
    <w:rsid w:val="00DA3914"/>
    <w:rsid w:val="00DA59AA"/>
    <w:rsid w:val="00DB66D2"/>
    <w:rsid w:val="00DB6915"/>
    <w:rsid w:val="00DB7E1E"/>
    <w:rsid w:val="00DC03F6"/>
    <w:rsid w:val="00DC1B78"/>
    <w:rsid w:val="00DC2A2F"/>
    <w:rsid w:val="00DC600B"/>
    <w:rsid w:val="00DE0FAA"/>
    <w:rsid w:val="00DE136D"/>
    <w:rsid w:val="00DE6534"/>
    <w:rsid w:val="00DE6F7B"/>
    <w:rsid w:val="00DF4D6C"/>
    <w:rsid w:val="00DF5ED2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060"/>
    <w:rsid w:val="00EC1351"/>
    <w:rsid w:val="00EC4CBF"/>
    <w:rsid w:val="00EE2CA8"/>
    <w:rsid w:val="00EF17E8"/>
    <w:rsid w:val="00EF51D9"/>
    <w:rsid w:val="00F130DD"/>
    <w:rsid w:val="00F205E8"/>
    <w:rsid w:val="00F24884"/>
    <w:rsid w:val="00F476C4"/>
    <w:rsid w:val="00F61DF9"/>
    <w:rsid w:val="00F728CB"/>
    <w:rsid w:val="00F80AC5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23E4ACC"/>
  <w15:chartTrackingRefBased/>
  <w15:docId w15:val="{7332C8A4-47BF-413C-AFE3-4720FE48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612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enierb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412ABEBA13470CA23FC387B20D3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7899B-D3CA-4B08-BEDE-93E41A9F28B0}"/>
      </w:docPartPr>
      <w:docPartBody>
        <w:p w:rsidR="00E111EF" w:rsidRDefault="00C04CB6">
          <w:pPr>
            <w:pStyle w:val="88412ABEBA13470CA23FC387B20D3C1A"/>
          </w:pPr>
          <w:r w:rsidRPr="00CF1A49">
            <w:t>Experience</w:t>
          </w:r>
        </w:p>
      </w:docPartBody>
    </w:docPart>
    <w:docPart>
      <w:docPartPr>
        <w:name w:val="34AB690FA4C5450D813956E37C623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502F6-4ED3-4C72-A3D6-E6B7D77100D5}"/>
      </w:docPartPr>
      <w:docPartBody>
        <w:p w:rsidR="00E111EF" w:rsidRDefault="00C04CB6">
          <w:pPr>
            <w:pStyle w:val="34AB690FA4C5450D813956E37C623B40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4D"/>
    <w:rsid w:val="002E724B"/>
    <w:rsid w:val="00507A4D"/>
    <w:rsid w:val="005340E7"/>
    <w:rsid w:val="008A4964"/>
    <w:rsid w:val="00C04CB6"/>
    <w:rsid w:val="00C94B48"/>
    <w:rsid w:val="00E111EF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B0C0CCDED344FB8E2CA916BFB94258">
    <w:name w:val="77B0C0CCDED344FB8E2CA916BFB9425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91B300DE83143608178E357C2246FE9">
    <w:name w:val="E91B300DE83143608178E357C2246FE9"/>
  </w:style>
  <w:style w:type="paragraph" w:customStyle="1" w:styleId="D3790791EBF7472D9492187DB29C5F49">
    <w:name w:val="D3790791EBF7472D9492187DB29C5F49"/>
  </w:style>
  <w:style w:type="paragraph" w:customStyle="1" w:styleId="D15EE999FD124CC78CEBCE4F29A11F6A">
    <w:name w:val="D15EE999FD124CC78CEBCE4F29A11F6A"/>
  </w:style>
  <w:style w:type="paragraph" w:customStyle="1" w:styleId="C14F9394FEAC4D978B640A89474708DC">
    <w:name w:val="C14F9394FEAC4D978B640A89474708DC"/>
  </w:style>
  <w:style w:type="paragraph" w:customStyle="1" w:styleId="7408A83EB1E94109AF4BD9AB5EEF38C5">
    <w:name w:val="7408A83EB1E94109AF4BD9AB5EEF38C5"/>
  </w:style>
  <w:style w:type="paragraph" w:customStyle="1" w:styleId="14EAC585773C4FB298395BE290BF9770">
    <w:name w:val="14EAC585773C4FB298395BE290BF9770"/>
  </w:style>
  <w:style w:type="paragraph" w:customStyle="1" w:styleId="B1FE1FF3F43B4312823DA5D9749EB988">
    <w:name w:val="B1FE1FF3F43B4312823DA5D9749EB988"/>
  </w:style>
  <w:style w:type="paragraph" w:customStyle="1" w:styleId="F06671683B2F4178BC5F343140D5243D">
    <w:name w:val="F06671683B2F4178BC5F343140D5243D"/>
  </w:style>
  <w:style w:type="paragraph" w:customStyle="1" w:styleId="9B15295D629D459EA916CB193B3411D4">
    <w:name w:val="9B15295D629D459EA916CB193B3411D4"/>
  </w:style>
  <w:style w:type="paragraph" w:customStyle="1" w:styleId="7FD40350BC914E2A8420D4880AE55BE7">
    <w:name w:val="7FD40350BC914E2A8420D4880AE55BE7"/>
  </w:style>
  <w:style w:type="paragraph" w:customStyle="1" w:styleId="88412ABEBA13470CA23FC387B20D3C1A">
    <w:name w:val="88412ABEBA13470CA23FC387B20D3C1A"/>
  </w:style>
  <w:style w:type="paragraph" w:customStyle="1" w:styleId="CA406FCFCD8B43099442F77059C8DB53">
    <w:name w:val="CA406FCFCD8B43099442F77059C8DB53"/>
  </w:style>
  <w:style w:type="paragraph" w:customStyle="1" w:styleId="2C89B5DFEED24ECC8CB00936D7B90F6A">
    <w:name w:val="2C89B5DFEED24ECC8CB00936D7B90F6A"/>
  </w:style>
  <w:style w:type="paragraph" w:customStyle="1" w:styleId="8A8E0450BEAB4E43B7702CC480E98E9B">
    <w:name w:val="8A8E0450BEAB4E43B7702CC480E98E9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55979F60FDA4C62BB90B022E8D2101F">
    <w:name w:val="455979F60FDA4C62BB90B022E8D2101F"/>
  </w:style>
  <w:style w:type="paragraph" w:customStyle="1" w:styleId="41CB960DBB7742E4893815E2998918F5">
    <w:name w:val="41CB960DBB7742E4893815E2998918F5"/>
  </w:style>
  <w:style w:type="paragraph" w:customStyle="1" w:styleId="266E83F1F4734D88837B1647848291A5">
    <w:name w:val="266E83F1F4734D88837B1647848291A5"/>
  </w:style>
  <w:style w:type="paragraph" w:customStyle="1" w:styleId="071591AEE4FE4F82AC40AB65F361A060">
    <w:name w:val="071591AEE4FE4F82AC40AB65F361A060"/>
  </w:style>
  <w:style w:type="paragraph" w:customStyle="1" w:styleId="9E6D0653249B48DBAC4DC001F83C6352">
    <w:name w:val="9E6D0653249B48DBAC4DC001F83C6352"/>
  </w:style>
  <w:style w:type="paragraph" w:customStyle="1" w:styleId="BABA7CEF5D174E88A3F5D7CC93963FFA">
    <w:name w:val="BABA7CEF5D174E88A3F5D7CC93963FFA"/>
  </w:style>
  <w:style w:type="paragraph" w:customStyle="1" w:styleId="3B84EBE552DE40B3BADAD2B7DEE9CF8D">
    <w:name w:val="3B84EBE552DE40B3BADAD2B7DEE9CF8D"/>
  </w:style>
  <w:style w:type="paragraph" w:customStyle="1" w:styleId="34AB690FA4C5450D813956E37C623B40">
    <w:name w:val="34AB690FA4C5450D813956E37C623B40"/>
  </w:style>
  <w:style w:type="paragraph" w:customStyle="1" w:styleId="92D4C696E3FF444F8521A1A852DD1330">
    <w:name w:val="92D4C696E3FF444F8521A1A852DD1330"/>
  </w:style>
  <w:style w:type="paragraph" w:customStyle="1" w:styleId="AA1AE13389CE4C5CA88258ADAFF1697F">
    <w:name w:val="AA1AE13389CE4C5CA88258ADAFF1697F"/>
  </w:style>
  <w:style w:type="paragraph" w:customStyle="1" w:styleId="9FE380C0546144D0A859AF102ED1F193">
    <w:name w:val="9FE380C0546144D0A859AF102ED1F193"/>
  </w:style>
  <w:style w:type="paragraph" w:customStyle="1" w:styleId="BA1B52BDC1CA42179426DFFA75E77B5D">
    <w:name w:val="BA1B52BDC1CA42179426DFFA75E77B5D"/>
  </w:style>
  <w:style w:type="paragraph" w:customStyle="1" w:styleId="72303128BD504505B7BE503F70DEA5E6">
    <w:name w:val="72303128BD504505B7BE503F70DEA5E6"/>
  </w:style>
  <w:style w:type="paragraph" w:customStyle="1" w:styleId="0BDB4DA1297B4BCEA69C99CD10484705">
    <w:name w:val="0BDB4DA1297B4BCEA69C99CD10484705"/>
  </w:style>
  <w:style w:type="paragraph" w:customStyle="1" w:styleId="644381C79105401F9E8C052A61D458A3">
    <w:name w:val="644381C79105401F9E8C052A61D458A3"/>
  </w:style>
  <w:style w:type="paragraph" w:customStyle="1" w:styleId="4CEA0451BB7341BC9F9E217A95957BFF">
    <w:name w:val="4CEA0451BB7341BC9F9E217A95957BFF"/>
  </w:style>
  <w:style w:type="paragraph" w:customStyle="1" w:styleId="4837AFEEFE8B48428C9AFA3FB49A658D">
    <w:name w:val="4837AFEEFE8B48428C9AFA3FB49A658D"/>
  </w:style>
  <w:style w:type="paragraph" w:customStyle="1" w:styleId="E92F12277177436CA877A3953C52D66A">
    <w:name w:val="E92F12277177436CA877A3953C52D66A"/>
  </w:style>
  <w:style w:type="paragraph" w:customStyle="1" w:styleId="E5C92D2E47FB450388E8B9679BF03095">
    <w:name w:val="E5C92D2E47FB450388E8B9679BF03095"/>
  </w:style>
  <w:style w:type="paragraph" w:customStyle="1" w:styleId="F1DC4F0F1AD34B0888A2879C98C9C0A6">
    <w:name w:val="F1DC4F0F1AD34B0888A2879C98C9C0A6"/>
  </w:style>
  <w:style w:type="paragraph" w:customStyle="1" w:styleId="AE60DD86E95A44ED98DCB7E10059513F">
    <w:name w:val="AE60DD86E95A44ED98DCB7E10059513F"/>
  </w:style>
  <w:style w:type="paragraph" w:customStyle="1" w:styleId="5019E63F37074139BF64571DD066D662">
    <w:name w:val="5019E63F37074139BF64571DD066D662"/>
  </w:style>
  <w:style w:type="paragraph" w:customStyle="1" w:styleId="829D193EE6074CAE85B53C4D5BF037B7">
    <w:name w:val="829D193EE6074CAE85B53C4D5BF037B7"/>
  </w:style>
  <w:style w:type="paragraph" w:customStyle="1" w:styleId="2D1CED30C8EC4505A5F0F3F83D0A0BEB">
    <w:name w:val="2D1CED30C8EC4505A5F0F3F83D0A0BEB"/>
  </w:style>
  <w:style w:type="paragraph" w:customStyle="1" w:styleId="A748D4414A4247829AFC32CBE675D88E">
    <w:name w:val="A748D4414A4247829AFC32CBE675D88E"/>
  </w:style>
  <w:style w:type="paragraph" w:customStyle="1" w:styleId="C4CCA5685EB045CEA707E546289D1F5E">
    <w:name w:val="C4CCA5685EB045CEA707E546289D1F5E"/>
  </w:style>
  <w:style w:type="paragraph" w:customStyle="1" w:styleId="20219B999BBE40DC84896D2932DE4C6B">
    <w:name w:val="20219B999BBE40DC84896D2932DE4C6B"/>
    <w:rsid w:val="00507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A715343F5054996535880521C4236" ma:contentTypeVersion="13" ma:contentTypeDescription="Create a new document." ma:contentTypeScope="" ma:versionID="04026928343596caff6933e37cd3642c">
  <xsd:schema xmlns:xsd="http://www.w3.org/2001/XMLSchema" xmlns:xs="http://www.w3.org/2001/XMLSchema" xmlns:p="http://schemas.microsoft.com/office/2006/metadata/properties" xmlns:ns3="a264e379-06d3-4253-bd58-af866015ed86" xmlns:ns4="adcd506a-42dc-427c-8665-f813e9d148d9" targetNamespace="http://schemas.microsoft.com/office/2006/metadata/properties" ma:root="true" ma:fieldsID="2596c36a3af4b5d3a925f2f53f559097" ns3:_="" ns4:_="">
    <xsd:import namespace="a264e379-06d3-4253-bd58-af866015ed86"/>
    <xsd:import namespace="adcd506a-42dc-427c-8665-f813e9d148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4e379-06d3-4253-bd58-af866015ed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d506a-42dc-427c-8665-f813e9d14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12045-5B16-477D-8972-928F6D1B6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868A1-0F4C-4ACA-9EDC-A395ECDBD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4e379-06d3-4253-bd58-af866015ed86"/>
    <ds:schemaRef ds:uri="adcd506a-42dc-427c-8665-f813e9d148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BF81D-DEF0-473E-A6E9-3AF0BA9CA62C}">
  <ds:schemaRefs>
    <ds:schemaRef ds:uri="a264e379-06d3-4253-bd58-af866015ed86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adcd506a-42dc-427c-8665-f813e9d148d9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6</TotalTime>
  <Pages>1</Pages>
  <Words>224</Words>
  <Characters>954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Chenier, Brielle A (Student)</dc:creator>
  <cp:keywords/>
  <dc:description/>
  <cp:lastModifiedBy>Brielle Chenier</cp:lastModifiedBy>
  <cp:revision>16</cp:revision>
  <cp:lastPrinted>2019-09-26T17:31:00Z</cp:lastPrinted>
  <dcterms:created xsi:type="dcterms:W3CDTF">2020-04-26T00:03:00Z</dcterms:created>
  <dcterms:modified xsi:type="dcterms:W3CDTF">2020-04-30T05:06:00Z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0x0101003C9A715343F5054996535880521C4236</vt:lpwstr>
  </property>
</Properties>
</file>